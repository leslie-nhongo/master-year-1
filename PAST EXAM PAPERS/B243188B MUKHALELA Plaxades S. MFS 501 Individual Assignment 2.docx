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-1080770</wp:posOffset>
                </wp:positionH>
                <wp:positionV relativeFrom="paragraph">
                  <wp:posOffset>9267190</wp:posOffset>
                </wp:positionV>
                <wp:extent cx="5834380" cy="51308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4380" cy="513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Calibri" w:hAnsi="Calibri" w:eastAsia="SimSun" w:cs="Calibri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FFFFF" w:themeColor="background1"/>
                                <w:spacing w:val="0"/>
                                <w:sz w:val="28"/>
                                <w:szCs w:val="2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FFFFF" w:themeColor="background1"/>
                                <w:spacing w:val="0"/>
                                <w:sz w:val="28"/>
                                <w:szCs w:val="2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Building a better Zimbabwe for generations to come through Agriculture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1" o:spid="_x0000_s1026" o:spt="202" type="#_x0000_t202" style="position:absolute;left:0pt;margin-left:-85.1pt;margin-top:729.7pt;height:40.4pt;width:459.4pt;z-index:251671552;mso-width-relative:page;mso-height-relative:page;" filled="f" stroked="f" coordsize="21600,21600" o:gfxdata="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XmsGd3gAAAA4BAAAPAAAAAAAAAAEAIAAAACIA&#10;AABkcnMvZG93bnJldi54bWxQSwECFAAUAAAACACHTuJAGJapnzwCAABoBAAADgAAAAAAAAABACAA&#10;AAAt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Calibri" w:hAnsi="Calibri" w:eastAsia="SimSun" w:cs="Calibri"/>
                          <w:b/>
                          <w:bCs/>
                          <w:i w:val="0"/>
                          <w:iCs w:val="0"/>
                          <w:caps w:val="0"/>
                          <w:color w:val="FFFFFF" w:themeColor="background1"/>
                          <w:spacing w:val="0"/>
                          <w:sz w:val="28"/>
                          <w:szCs w:val="28"/>
                          <w:shd w:val="clear" w:fill="FFFFFF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b/>
                          <w:bCs/>
                          <w:i w:val="0"/>
                          <w:iCs w:val="0"/>
                          <w:caps w:val="0"/>
                          <w:color w:val="FFFFFF" w:themeColor="background1"/>
                          <w:spacing w:val="0"/>
                          <w:sz w:val="28"/>
                          <w:szCs w:val="28"/>
                          <w:shd w:val="clear" w:fill="FFFFFF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Building a better Zimbabwe for generations to come through Agriculture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-767715</wp:posOffset>
                </wp:positionH>
                <wp:positionV relativeFrom="paragraph">
                  <wp:posOffset>7750810</wp:posOffset>
                </wp:positionV>
                <wp:extent cx="2176780" cy="1217930"/>
                <wp:effectExtent l="0" t="0" r="2540" b="127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16915" y="8748395"/>
                          <a:ext cx="2176780" cy="121793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rgbClr val="FFFFFF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Get in touch with the Master Farmer for more info.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Name:</w:t>
                            </w:r>
                            <w:r>
                              <w:rPr>
                                <w:rFonts w:hint="default"/>
                                <w:lang w:val="en-US"/>
                              </w:rPr>
                              <w:tab/>
                              <w:t>Plaxades S. Mukhalela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Tell:</w:t>
                            </w:r>
                            <w:r>
                              <w:rPr>
                                <w:rFonts w:hint="default"/>
                                <w:lang w:val="en-US"/>
                              </w:rPr>
                              <w:tab/>
                              <w:t/>
                            </w:r>
                            <w:r>
                              <w:rPr>
                                <w:rFonts w:hint="default"/>
                                <w:lang w:val="en-US"/>
                              </w:rPr>
                              <w:tab/>
                              <w:t>+27605533553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Email:</w:t>
                            </w:r>
                            <w:r>
                              <w:rPr>
                                <w:rFonts w:hint="default"/>
                                <w:lang w:val="en-US"/>
                              </w:rPr>
                              <w:tab/>
                              <w:t>plaxadesmk@gmail.com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0.45pt;margin-top:610.3pt;height:95.9pt;width:171.4pt;z-index:251672576;mso-width-relative:page;mso-height-relative:page;" fillcolor="#ED7D31 [3205]" filled="t" stroked="f" coordsize="21600,21600" o:gfxdata="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USVAdtsAAAAOAQAADwAAAAAAAAABACAA&#10;AAAiAAAAZHJzL2Rvd25yZXYueG1sUEsBAhQAFAAAAAgAh07iQO00kwhDAgAAggQAAA4AAAAAAAAA&#10;AQAgAAAAKgEAAGRycy9lMm9Eb2MueG1sUEsFBgAAAAAGAAYAWQEAAN8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Get in touch with the Master Farmer for more info.</w:t>
                      </w:r>
                    </w:p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Name:</w:t>
                      </w:r>
                      <w:r>
                        <w:rPr>
                          <w:rFonts w:hint="default"/>
                          <w:lang w:val="en-US"/>
                        </w:rPr>
                        <w:tab/>
                        <w:t>Plaxades S. Mukhalela</w:t>
                      </w:r>
                    </w:p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Tell:</w:t>
                      </w:r>
                      <w:r>
                        <w:rPr>
                          <w:rFonts w:hint="default"/>
                          <w:lang w:val="en-US"/>
                        </w:rPr>
                        <w:tab/>
                        <w:t/>
                      </w:r>
                      <w:r>
                        <w:rPr>
                          <w:rFonts w:hint="default"/>
                          <w:lang w:val="en-US"/>
                        </w:rPr>
                        <w:tab/>
                        <w:t>+27605533553</w:t>
                      </w:r>
                    </w:p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Email:</w:t>
                      </w:r>
                      <w:r>
                        <w:rPr>
                          <w:rFonts w:hint="default"/>
                          <w:lang w:val="en-US"/>
                        </w:rPr>
                        <w:tab/>
                        <w:t>plaxadesmk@gmail.com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-835660</wp:posOffset>
                </wp:positionH>
                <wp:positionV relativeFrom="paragraph">
                  <wp:posOffset>5988685</wp:posOffset>
                </wp:positionV>
                <wp:extent cx="4559935" cy="1574800"/>
                <wp:effectExtent l="0" t="0" r="0" b="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157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 w:ascii="Calibri" w:hAnsi="Calibri" w:cs="Calibri" w:eastAsiaTheme="minorEastAsia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32"/>
                                <w:szCs w:val="32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Calibri" w:hAnsi="Calibri" w:cs="Calibri" w:eastAsiaTheme="minorEastAsia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32"/>
                                <w:szCs w:val="32"/>
                                <w:shd w:val="clear" w:fill="FFFFFF"/>
                                <w:lang w:val="en-US" w:eastAsia="zh-CN"/>
                              </w:rPr>
                              <w:t>Coping Strategies to Food Insecurity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left"/>
                              <w:rPr>
                                <w:rFonts w:hint="default" w:ascii="Calibri" w:hAnsi="Calibri" w:cs="Calibri" w:eastAsiaTheme="minorEastAsia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  <w:t>Spending households’ savings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left"/>
                              <w:rPr>
                                <w:rFonts w:hint="default" w:ascii="Calibri" w:hAnsi="Calibri" w:cs="Calibri" w:eastAsiaTheme="minorEastAsia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  <w:t>Unusual short-term migration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left"/>
                              <w:rPr>
                                <w:rFonts w:hint="default" w:ascii="Calibri" w:hAnsi="Calibri" w:cs="Calibri" w:eastAsiaTheme="minorEastAsia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b/>
                                <w:bCs/>
                                <w:i w:val="0"/>
                                <w:iC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  <w:t>S</w:t>
                            </w:r>
                            <w:r>
                              <w:rPr>
                                <w:rFonts w:hint="default" w:ascii="Calibri" w:hAnsi="Calibri" w:cs="Calibri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  <w:t>ale of livestock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left"/>
                              <w:rPr>
                                <w:rFonts w:hint="default" w:ascii="Calibri" w:hAnsi="Calibri" w:cs="Calibri" w:eastAsiaTheme="minorEastAsia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  <w:t>Borrowing money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left"/>
                              <w:rPr>
                                <w:rFonts w:hint="default" w:ascii="Calibri" w:hAnsi="Calibri" w:cs="Calibri" w:eastAsiaTheme="minorEastAsia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  <w:t>Casual jobs</w:t>
                            </w:r>
                          </w:p>
                          <w:p>
                            <w:pPr>
                              <w:numPr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Calibri" w:hAnsi="Calibri" w:cs="Calibri" w:eastAsiaTheme="minorEastAsia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A904C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6" o:spid="_x0000_s1026" o:spt="202" type="#_x0000_t202" style="position:absolute;left:0pt;margin-left:-65.8pt;margin-top:471.55pt;height:124pt;width:359.05pt;z-index:251666432;mso-width-relative:page;mso-height-relative:page;" filled="f" stroked="f" coordsize="21600,21600" o:gfxdata="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6kn57cAAAADQEAAA8AAAAAAAAAAQAgAAAAIgAA&#10;AGRycy9kb3ducmV2LnhtbFBLAQIUABQAAAAIAIdO4kBwdIQ8PQIAAGk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 w:ascii="Calibri" w:hAnsi="Calibri" w:cs="Calibri" w:eastAsiaTheme="minorEastAsia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32"/>
                          <w:szCs w:val="32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default" w:ascii="Calibri" w:hAnsi="Calibri" w:cs="Calibri" w:eastAsiaTheme="minorEastAsia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32"/>
                          <w:szCs w:val="32"/>
                          <w:shd w:val="clear" w:fill="FFFFFF"/>
                          <w:lang w:val="en-US" w:eastAsia="zh-CN"/>
                        </w:rPr>
                        <w:t>Coping Strategies to Food Insecurity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left"/>
                        <w:rPr>
                          <w:rFonts w:hint="default" w:ascii="Calibri" w:hAnsi="Calibri" w:cs="Calibri" w:eastAsiaTheme="minorEastAsia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default" w:ascii="Calibri" w:hAnsi="Calibri" w:cs="Calibri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  <w:t>Spending households’ savings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left"/>
                        <w:rPr>
                          <w:rFonts w:hint="default" w:ascii="Calibri" w:hAnsi="Calibri" w:cs="Calibri" w:eastAsiaTheme="minorEastAsia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default" w:ascii="Calibri" w:hAnsi="Calibri" w:cs="Calibri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  <w:t>Unusual short-term migration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left"/>
                        <w:rPr>
                          <w:rFonts w:hint="default" w:ascii="Calibri" w:hAnsi="Calibri" w:cs="Calibri" w:eastAsiaTheme="minorEastAsia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default" w:ascii="Calibri" w:hAnsi="Calibri" w:cs="Calibri"/>
                          <w:b/>
                          <w:bCs/>
                          <w:i w:val="0"/>
                          <w:iC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  <w:t>S</w:t>
                      </w:r>
                      <w:r>
                        <w:rPr>
                          <w:rFonts w:hint="default" w:ascii="Calibri" w:hAnsi="Calibri" w:cs="Calibri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  <w:t>ale of livestock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left"/>
                        <w:rPr>
                          <w:rFonts w:hint="default" w:ascii="Calibri" w:hAnsi="Calibri" w:cs="Calibri" w:eastAsiaTheme="minorEastAsia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default" w:ascii="Calibri" w:hAnsi="Calibri" w:cs="Calibri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  <w:t>Borrowing money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left"/>
                        <w:rPr>
                          <w:rFonts w:hint="default" w:ascii="Calibri" w:hAnsi="Calibri" w:cs="Calibri" w:eastAsiaTheme="minorEastAsia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default" w:ascii="Calibri" w:hAnsi="Calibri" w:cs="Calibri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  <w:t>Casual jobs</w:t>
                      </w:r>
                    </w:p>
                    <w:p>
                      <w:pPr>
                        <w:numPr>
                          <w:numId w:val="0"/>
                        </w:numPr>
                        <w:ind w:leftChars="0"/>
                        <w:jc w:val="left"/>
                        <w:rPr>
                          <w:rFonts w:hint="default" w:ascii="Calibri" w:hAnsi="Calibri" w:cs="Calibri" w:eastAsiaTheme="minorEastAsia"/>
                          <w:b/>
                          <w:bCs/>
                          <w:i w:val="0"/>
                          <w:iCs w:val="0"/>
                          <w:caps w:val="0"/>
                          <w:color w:val="FA904C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1522730</wp:posOffset>
                </wp:positionH>
                <wp:positionV relativeFrom="paragraph">
                  <wp:posOffset>7226300</wp:posOffset>
                </wp:positionV>
                <wp:extent cx="4889500" cy="209296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500" cy="2092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Implementation of a Five-Year fertilizer Import substitution road map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Pfumvudza/Intwasa conservation farming program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Support for the domestic fertilizer value chain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Ensuring rural transformation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Petrol blending from E5 to E10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Access to irrigation infrastructure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The wheat input support program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S</w:t>
                            </w:r>
                            <w:r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uspension of import duties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Water harvesting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Transition from Relief to Recovery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" o:spid="_x0000_s1026" o:spt="202" type="#_x0000_t202" style="position:absolute;left:0pt;margin-left:119.9pt;margin-top:569pt;height:164.8pt;width:385pt;z-index:251670528;mso-width-relative:page;mso-height-relative:page;" filled="f" stroked="f" coordsize="21600,21600" o:gfxdata="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hUkzn3QAAAA4BAAAPAAAAAAAAAAEAIAAAACIAAABk&#10;cnMvZG93bnJldi54bWxQSwECFAAUAAAACACHTuJAZd0VjjoCAABpBAAADgAAAAAAAAABACAAAAAs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2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Implementation of a Five-Year fertilizer Import substitution road map</w:t>
                      </w:r>
                    </w:p>
                    <w:p>
                      <w:pPr>
                        <w:numPr>
                          <w:ilvl w:val="0"/>
                          <w:numId w:val="2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Pfumvudza/Intwasa conservation farming program</w:t>
                      </w:r>
                    </w:p>
                    <w:p>
                      <w:pPr>
                        <w:numPr>
                          <w:ilvl w:val="0"/>
                          <w:numId w:val="2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Support for the domestic fertilizer value chain</w:t>
                      </w:r>
                    </w:p>
                    <w:p>
                      <w:pPr>
                        <w:numPr>
                          <w:ilvl w:val="0"/>
                          <w:numId w:val="2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Ensuring rural transformation</w:t>
                      </w:r>
                    </w:p>
                    <w:p>
                      <w:pPr>
                        <w:numPr>
                          <w:ilvl w:val="0"/>
                          <w:numId w:val="2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Petrol blending from E5 to E10</w:t>
                      </w:r>
                    </w:p>
                    <w:p>
                      <w:pPr>
                        <w:numPr>
                          <w:ilvl w:val="0"/>
                          <w:numId w:val="2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Access to irrigation infrastructure</w:t>
                      </w:r>
                    </w:p>
                    <w:p>
                      <w:pPr>
                        <w:numPr>
                          <w:ilvl w:val="0"/>
                          <w:numId w:val="2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The wheat input support program</w:t>
                      </w:r>
                    </w:p>
                    <w:p>
                      <w:pPr>
                        <w:numPr>
                          <w:ilvl w:val="0"/>
                          <w:numId w:val="2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i w:val="0"/>
                          <w:iC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S</w:t>
                      </w:r>
                      <w:r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uspension of import duties</w:t>
                      </w:r>
                    </w:p>
                    <w:p>
                      <w:pPr>
                        <w:numPr>
                          <w:ilvl w:val="0"/>
                          <w:numId w:val="2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Water harvesting</w:t>
                      </w:r>
                    </w:p>
                    <w:p>
                      <w:pPr>
                        <w:numPr>
                          <w:ilvl w:val="0"/>
                          <w:numId w:val="2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Transition from Relief to Recovery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2501900</wp:posOffset>
                </wp:positionH>
                <wp:positionV relativeFrom="paragraph">
                  <wp:posOffset>6784975</wp:posOffset>
                </wp:positionV>
                <wp:extent cx="3912870" cy="403860"/>
                <wp:effectExtent l="0" t="0" r="0" b="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2870" cy="403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sz w:val="28"/>
                                <w:szCs w:val="28"/>
                                <w:lang w:val="en-US" w:eastAsia="zh-CN"/>
                              </w:rPr>
                              <w:t>Potential solutions to a Food Secure Zimbabwe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7" o:spid="_x0000_s1026" o:spt="202" type="#_x0000_t202" style="position:absolute;left:0pt;margin-left:197pt;margin-top:534.25pt;height:31.8pt;width:308.1pt;z-index:251667456;mso-width-relative:page;mso-height-relative:page;" filled="f" stroked="f" coordsize="21600,21600" o:gfxdata="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MDKzxLdAAAADgEAAA8AAAAAAAAAAQAgAAAA&#10;IgAAAGRycy9kb3ducmV2LnhtbFBLAQIUABQAAAAIAIdO4kD/6fv6PwIAAGgEAAAOAAAAAAAAAAEA&#10;IAAAACwBAABkcnMvZTJvRG9jLnhtbFBLBQYAAAAABgAGAFkBAADd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sz w:val="28"/>
                          <w:szCs w:val="28"/>
                          <w:lang w:val="en-US" w:eastAsia="zh-CN"/>
                        </w:rPr>
                        <w:t>Potential solutions to a Food Secure Zimbabwe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-708025</wp:posOffset>
                </wp:positionH>
                <wp:positionV relativeFrom="paragraph">
                  <wp:posOffset>4272280</wp:posOffset>
                </wp:positionV>
                <wp:extent cx="2103120" cy="1600200"/>
                <wp:effectExtent l="0" t="0" r="0" b="0"/>
                <wp:wrapNone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3120" cy="1600200"/>
                          <a:chOff x="11628" y="8601"/>
                          <a:chExt cx="3312" cy="2197"/>
                        </a:xfrm>
                      </wpg:grpSpPr>
                      <pic:pic xmlns:pic="http://schemas.openxmlformats.org/drawingml/2006/picture">
                        <pic:nvPicPr>
                          <pic:cNvPr id="5" name="图片 5" descr="C:\Users\Admin\Downloads\poster pic 4.jpgposter pic 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rcRect t="8665" b="8665"/>
                          <a:stretch>
                            <a:fillRect/>
                          </a:stretch>
                        </pic:blipFill>
                        <pic:spPr>
                          <a:xfrm>
                            <a:off x="11628" y="8744"/>
                            <a:ext cx="3312" cy="2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2382" y="8601"/>
                            <a:ext cx="1805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2" o:spid="_x0000_s1026" o:spt="203" style="position:absolute;left:0pt;margin-left:-55.75pt;margin-top:336.4pt;height:126pt;width:165.6pt;z-index:-251654144;mso-width-relative:page;mso-height-relative:page;" coordorigin="11628,8601" coordsize="3312,2197" o:gfxdata="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">
                <o:lock v:ext="edit" aspectratio="f"/>
                <v:shape id="图片 5" o:spid="_x0000_s1026" o:spt="75" alt="C:\Users\Admin\Downloads\poster pic 4.jpgposter pic 4" type="#_x0000_t75" style="position:absolute;left:11628;top:8744;height:2054;width:3312;" filled="f" o:preferrelative="t" stroked="f" coordsize="21600,21600" o:gfxdata="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M24K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" croptop="5679f" cropbottom="5679f" o:title="poster pic 4"/>
                  <o:lock v:ext="edit" aspectratio="t"/>
                </v:shape>
                <v:shape id="图片 8" o:spid="_x0000_s1026" o:spt="75" type="#_x0000_t75" style="position:absolute;left:12382;top:8601;height:269;width:1805;" filled="f" o:preferrelative="t" stroked="f" coordsize="21600,21600" o:gfxdata="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R0vSL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3973195</wp:posOffset>
                </wp:positionH>
                <wp:positionV relativeFrom="paragraph">
                  <wp:posOffset>4272280</wp:posOffset>
                </wp:positionV>
                <wp:extent cx="2103120" cy="1599565"/>
                <wp:effectExtent l="0" t="0" r="0" b="635"/>
                <wp:wrapNone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3120" cy="1599565"/>
                          <a:chOff x="19000" y="8601"/>
                          <a:chExt cx="3312" cy="2207"/>
                        </a:xfrm>
                      </wpg:grpSpPr>
                      <pic:pic xmlns:pic="http://schemas.openxmlformats.org/drawingml/2006/picture">
                        <pic:nvPicPr>
                          <pic:cNvPr id="7" name="图片 7" descr="C:\Users\Admin\Downloads\Poster pic3.jpgPoster pic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l="-15" t="18856" r="15" b="18856"/>
                          <a:stretch>
                            <a:fillRect/>
                          </a:stretch>
                        </pic:blipFill>
                        <pic:spPr>
                          <a:xfrm>
                            <a:off x="19000" y="8744"/>
                            <a:ext cx="3312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9754" y="8601"/>
                            <a:ext cx="1805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4" o:spid="_x0000_s1026" o:spt="203" style="position:absolute;left:0pt;margin-left:312.85pt;margin-top:336.4pt;height:125.95pt;width:165.6pt;z-index:-251653120;mso-width-relative:page;mso-height-relative:page;" coordorigin="19000,8601" coordsize="3312,2207" o:gfxdata="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">
                <o:lock v:ext="edit" aspectratio="f"/>
                <v:shape id="图片 7" o:spid="_x0000_s1026" o:spt="75" alt="C:\Users\Admin\Downloads\Poster pic3.jpgPoster pic3" type="#_x0000_t75" style="position:absolute;left:19000;top:8744;height:2064;width:3312;" filled="f" o:preferrelative="t" stroked="f" coordsize="21600,21600" o:gfxdata="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11A8L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" cropleft="-10f" croptop="12357f" cropright="10f" cropbottom="12357f" o:title="Poster pic3"/>
                  <o:lock v:ext="edit" aspectratio="t"/>
                </v:shape>
                <v:shape id="图片 8" o:spid="_x0000_s1026" o:spt="75" type="#_x0000_t75" style="position:absolute;left:19754;top:8601;height:269;width:1805;" filled="f" o:preferrelative="t" stroked="f" coordsize="21600,21600" o:gfxdata="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DPf7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-1134745</wp:posOffset>
                </wp:positionH>
                <wp:positionV relativeFrom="paragraph">
                  <wp:posOffset>-283210</wp:posOffset>
                </wp:positionV>
                <wp:extent cx="4370070" cy="4211320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0070" cy="4211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Global Environmental Change</w:t>
                            </w:r>
                            <w:r>
                              <w:rPr>
                                <w:rFonts w:hint="default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(Prolonged Droughts)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Continued decreased access to fuel and price increase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Food inaccessibility and price increase of basic food basket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Political instability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Economic and Infrastructural collapse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Agricultural inputs price hike and inaccessibility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Hyperinflation and currency crisis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A rise in the cost of living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Flight and freight disruptions caused by Russia-Ukraine War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Urbanization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Water Access/Distribution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HIV/AIDS</w:t>
                            </w:r>
                            <w:r>
                              <w:rPr>
                                <w:rFonts w:hint="default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and Covid-19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ind w:left="420" w:leftChars="0" w:hanging="420" w:firstLine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Trade restrictions (US-China Trade war)</w:t>
                            </w:r>
                          </w:p>
                          <w:p>
                            <w:pPr>
                              <w:numPr>
                                <w:numId w:val="0"/>
                              </w:numPr>
                              <w:ind w:leftChars="0"/>
                              <w:jc w:val="both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9" o:spid="_x0000_s1026" o:spt="202" type="#_x0000_t202" style="position:absolute;left:0pt;margin-left:-89.35pt;margin-top:-22.3pt;height:331.6pt;width:344.1pt;z-index:251669504;mso-width-relative:page;mso-height-relative:page;" filled="f" stroked="f" coordsize="21600,21600" o:gfxdata="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8jqTC2wAAAAoBAAAPAAAAAAAAAAEAIAAAACIAAABk&#10;cnMvZG93bnJldi54bWxQSwECFAAUAAAACACHTuJAbwcWwjwCAABo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Global Environmental Change</w:t>
                      </w:r>
                      <w:r>
                        <w:rPr>
                          <w:rFonts w:hint="default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(Prolonged Droughts)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Continued decreased access to fuel and price increase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Food inaccessibility and price increase of basic food basket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Political instability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Economic and Infrastructural collapse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Agricultural inputs price hike and inaccessibility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Hyperinflation and currency crisis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A rise in the cost of living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Flight and freight disruptions caused by Russia-Ukraine War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Urbanization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Water Access/Distribution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HIV/AIDS</w:t>
                      </w:r>
                      <w:r>
                        <w:rPr>
                          <w:rFonts w:hint="default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and Covid-19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ind w:left="420" w:leftChars="0" w:hanging="420" w:firstLine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Trade restrictions (US-China Trade war)</w:t>
                      </w:r>
                    </w:p>
                    <w:p>
                      <w:pPr>
                        <w:numPr>
                          <w:numId w:val="0"/>
                        </w:numPr>
                        <w:ind w:leftChars="0"/>
                        <w:jc w:val="both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Start w:id="0" w:name="_GoBack"/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-1143000</wp:posOffset>
                </wp:positionH>
                <wp:positionV relativeFrom="paragraph">
                  <wp:posOffset>-901700</wp:posOffset>
                </wp:positionV>
                <wp:extent cx="4065905" cy="491490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5905" cy="491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Mona-Sans Black" w:hAnsi="Mona-Sans Black" w:eastAsia="SimSun" w:cs="Mona-Sans Black"/>
                                <w:i w:val="0"/>
                                <w:iCs w:val="0"/>
                                <w:caps w:val="0"/>
                                <w:color w:val="FFFFFF" w:themeColor="background1"/>
                                <w:spacing w:val="0"/>
                                <w:sz w:val="36"/>
                                <w:szCs w:val="36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libri" w:hAnsi="Calibri" w:eastAsia="SimSun" w:cs="Calibri"/>
                                <w:b/>
                                <w:bCs/>
                                <w:i w:val="0"/>
                                <w:iCs w:val="0"/>
                                <w:caps w:val="0"/>
                                <w:color w:val="FFFFFF" w:themeColor="background1"/>
                                <w:spacing w:val="0"/>
                                <w:sz w:val="36"/>
                                <w:szCs w:val="36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Food Insecurity Drivers in Zimbabwe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" o:spid="_x0000_s1026" o:spt="202" type="#_x0000_t202" style="position:absolute;left:0pt;margin-left:-90pt;margin-top:-71pt;height:38.7pt;width:320.15pt;z-index:251668480;mso-width-relative:page;mso-height-relative:page;" filled="f" stroked="f" coordsize="21600,21600" o:gfxdata="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aSkTk90AAAAMAQAADwAAAAAAAAABACAAAAAiAAAA&#10;ZHJzL2Rvd25yZXYueG1sUEsBAhQAFAAAAAgAh07iQPp8QEk7AgAAaAQAAA4AAAAAAAAAAQAgAAAA&#10;L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Mona-Sans Black" w:hAnsi="Mona-Sans Black" w:eastAsia="SimSun" w:cs="Mona-Sans Black"/>
                          <w:i w:val="0"/>
                          <w:iCs w:val="0"/>
                          <w:caps w:val="0"/>
                          <w:color w:val="FFFFFF" w:themeColor="background1"/>
                          <w:spacing w:val="0"/>
                          <w:sz w:val="36"/>
                          <w:szCs w:val="36"/>
                          <w:shd w:val="clear" w:fill="FFFFFF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 w:ascii="Calibri" w:hAnsi="Calibri" w:eastAsia="SimSun" w:cs="Calibri"/>
                          <w:b/>
                          <w:bCs/>
                          <w:i w:val="0"/>
                          <w:iCs w:val="0"/>
                          <w:caps w:val="0"/>
                          <w:color w:val="FFFFFF" w:themeColor="background1"/>
                          <w:spacing w:val="0"/>
                          <w:sz w:val="36"/>
                          <w:szCs w:val="36"/>
                          <w:shd w:val="clear" w:fill="FFFFFF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Food Insecurity Drivers in Zimbabwe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-1135380</wp:posOffset>
            </wp:positionH>
            <wp:positionV relativeFrom="paragraph">
              <wp:posOffset>-920115</wp:posOffset>
            </wp:positionV>
            <wp:extent cx="4196715" cy="632460"/>
            <wp:effectExtent l="0" t="0" r="9525" b="762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671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-1156335</wp:posOffset>
            </wp:positionH>
            <wp:positionV relativeFrom="paragraph">
              <wp:posOffset>-906145</wp:posOffset>
            </wp:positionV>
            <wp:extent cx="7581265" cy="4831080"/>
            <wp:effectExtent l="0" t="0" r="8255" b="0"/>
            <wp:wrapNone/>
            <wp:docPr id="4" name="图片 4" descr="C:\Users\Admin\Downloads\Poster pic2.jpgPoster pi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\Downloads\Poster pic2.jpgPoster pic2"/>
                    <pic:cNvPicPr>
                      <a:picLocks noChangeAspect="1"/>
                    </pic:cNvPicPr>
                  </pic:nvPicPr>
                  <pic:blipFill>
                    <a:blip r:embed="rId8"/>
                    <a:srcRect t="8765" b="8765"/>
                    <a:stretch>
                      <a:fillRect/>
                    </a:stretch>
                  </pic:blipFill>
                  <pic:spPr>
                    <a:xfrm>
                      <a:off x="0" y="0"/>
                      <a:ext cx="7581265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1632585</wp:posOffset>
                </wp:positionH>
                <wp:positionV relativeFrom="paragraph">
                  <wp:posOffset>4272280</wp:posOffset>
                </wp:positionV>
                <wp:extent cx="2103120" cy="1600200"/>
                <wp:effectExtent l="0" t="0" r="0" b="0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3120" cy="1600200"/>
                          <a:chOff x="15314" y="8601"/>
                          <a:chExt cx="3312" cy="2197"/>
                        </a:xfrm>
                      </wpg:grpSpPr>
                      <pic:pic xmlns:pic="http://schemas.openxmlformats.org/drawingml/2006/picture">
                        <pic:nvPicPr>
                          <pic:cNvPr id="6" name="图片 6" descr="C:\Users\Admin\Downloads\Hunger poster.jpgHunger poster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6037" r="6037"/>
                          <a:stretch>
                            <a:fillRect/>
                          </a:stretch>
                        </pic:blipFill>
                        <pic:spPr>
                          <a:xfrm>
                            <a:off x="15314" y="8744"/>
                            <a:ext cx="3312" cy="2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6068" y="8601"/>
                            <a:ext cx="1805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3" o:spid="_x0000_s1026" o:spt="203" style="position:absolute;left:0pt;margin-left:128.55pt;margin-top:336.4pt;height:126pt;width:165.6pt;z-index:-251654144;mso-width-relative:page;mso-height-relative:page;" coordorigin="15314,8601" coordsize="3312,2197" o:gfxdata="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">
                <o:lock v:ext="edit" aspectratio="f"/>
                <v:shape id="图片 6" o:spid="_x0000_s1026" o:spt="75" alt="C:\Users\Admin\Downloads\Hunger poster.jpgHunger poster" type="#_x0000_t75" style="position:absolute;left:15314;top:8744;height:2054;width:3312;" filled="f" o:preferrelative="t" stroked="f" coordsize="21600,21600" o:gfxdata="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aCNMi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cropleft="3956f" cropright="3956f" o:title="Hunger poster"/>
                  <o:lock v:ext="edit" aspectratio="t"/>
                </v:shape>
                <v:shape id="图片 8" o:spid="_x0000_s1026" o:spt="75" type="#_x0000_t75" style="position:absolute;left:16068;top:8601;height:269;width:1805;" filled="f" o:preferrelative="t" stroked="f" coordsize="21600,21600" o:gfxdata="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396d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-1125220</wp:posOffset>
                </wp:positionH>
                <wp:positionV relativeFrom="paragraph">
                  <wp:posOffset>3547110</wp:posOffset>
                </wp:positionV>
                <wp:extent cx="7592695" cy="381000"/>
                <wp:effectExtent l="0" t="0" r="8255" b="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780" y="4528185"/>
                          <a:ext cx="7592695" cy="381000"/>
                        </a:xfrm>
                        <a:prstGeom prst="rect">
                          <a:avLst/>
                        </a:prstGeom>
                        <a:solidFill>
                          <a:srgbClr val="FA904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o:spt="1" style="position:absolute;left:0pt;margin-left:-88.6pt;margin-top:279.3pt;height:30pt;width:597.85pt;z-index:-251656192;v-text-anchor:middle;mso-width-relative:page;mso-height-relative:page;" fillcolor="#FA904C" filled="t" stroked="f" coordsize="21600,21600" o:gfxdata="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DL8Nuu2QAAAA0BAAAPAAAAAAAAAAEA&#10;IAAAACIAAABkcnMvZG93bnJldi54bWxQSwECFAAUAAAACACHTuJA77ML74ACAADiBAAADgAAAAAA&#10;AAABACAAAAAoAQAAZHJzL2Uyb0RvYy54bWxQSwUGAAAAAAYABgBZAQAAGgYA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-1155700</wp:posOffset>
            </wp:positionH>
            <wp:positionV relativeFrom="paragraph">
              <wp:posOffset>9319260</wp:posOffset>
            </wp:positionV>
            <wp:extent cx="6195060" cy="447675"/>
            <wp:effectExtent l="0" t="0" r="7620" b="9525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-906780</wp:posOffset>
            </wp:positionV>
            <wp:extent cx="7567295" cy="10708640"/>
            <wp:effectExtent l="0" t="0" r="14605" b="1651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7295" cy="1070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2D5B8E35-47A4-4FEB-A08B-47C5DB43361B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D9813E83-F75E-4FAA-AEDE-314A3329CFE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D6F260D2-702A-4841-87AA-5A67F851CDA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3F5F1239-DD56-49DB-8A87-EF380DA8FD9B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7F39AB54-04C9-4436-BB22-821819A9536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ona-Sans Black">
    <w:panose1 w:val="00000000000000000000"/>
    <w:charset w:val="00"/>
    <w:family w:val="auto"/>
    <w:pitch w:val="default"/>
    <w:sig w:usb0="A00000E7" w:usb1="4000C07B" w:usb2="00000000" w:usb3="00000000" w:csb0="20000001" w:csb1="00000000"/>
    <w:embedRegular r:id="rId6" w:fontKey="{7BA45AA5-F20C-405A-AC68-83899472C94F}"/>
  </w:font>
  <w:font w:name="Manrope Medium">
    <w:panose1 w:val="00000000000000000000"/>
    <w:charset w:val="00"/>
    <w:family w:val="auto"/>
    <w:pitch w:val="default"/>
    <w:sig w:usb0="A00002BF" w:usb1="5000206B" w:usb2="00000000" w:usb3="00000000" w:csb0="2000019F" w:csb1="00000000"/>
    <w:embedRegular r:id="rId7" w:fontKey="{4D7FDD52-E348-4828-BCD0-8CE9EE4A52D7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8" w:fontKey="{BC86130F-7715-4178-948E-343AEBAA2A54}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  <w:embedRegular r:id="rId9" w:fontKey="{B7627EAD-1136-44B2-A0F3-5EB970A32DB1}"/>
  </w:font>
  <w:font w:name="Segoe UI Semilight">
    <w:panose1 w:val="020B0402040204020203"/>
    <w:charset w:val="00"/>
    <w:family w:val="auto"/>
    <w:pitch w:val="default"/>
    <w:sig w:usb0="E4002EFF" w:usb1="C000E47F" w:usb2="00000009" w:usb3="00000000" w:csb0="200001FF" w:csb1="00000000"/>
    <w:embedRegular r:id="rId10" w:fontKey="{5D6694C2-973E-4A98-AECC-64A9003B3717}"/>
  </w:font>
  <w:font w:name="Segoe UI Light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11" w:fontKey="{C3AD8550-BA48-4F53-9933-F811242E629B}"/>
  </w:font>
  <w:font w:name="Segoe UI Historic">
    <w:panose1 w:val="020B0502040204020203"/>
    <w:charset w:val="00"/>
    <w:family w:val="auto"/>
    <w:pitch w:val="default"/>
    <w:sig w:usb0="800001EF" w:usb1="02000002" w:usb2="0060C080" w:usb3="00000002" w:csb0="00000001" w:csb1="40000000"/>
    <w:embedRegular r:id="rId12" w:fontKey="{3C77AF62-3AA2-4258-AE5C-6EE47A01C74F}"/>
  </w:font>
  <w:font w:name="Sitka Subheading">
    <w:panose1 w:val="02000505000000020004"/>
    <w:charset w:val="00"/>
    <w:family w:val="auto"/>
    <w:pitch w:val="default"/>
    <w:sig w:usb0="A00002EF" w:usb1="4000204B" w:usb2="00000000" w:usb3="00000000" w:csb0="2000019F" w:csb1="00000000"/>
    <w:embedRegular r:id="rId13" w:fontKey="{D2309F77-507D-4A09-AD56-C68C2191AA35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EDC79D6"/>
    <w:multiLevelType w:val="singleLevel"/>
    <w:tmpl w:val="FEDC79D6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2CA18133"/>
    <w:multiLevelType w:val="singleLevel"/>
    <w:tmpl w:val="2CA18133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liZWY4OTY0MGRkODE3MzUwYWNjNzJlOTZjZjEzOWIifQ=="/>
  </w:docVars>
  <w:rsids>
    <w:rsidRoot w:val="1E9A71AA"/>
    <w:rsid w:val="050433DF"/>
    <w:rsid w:val="1088747A"/>
    <w:rsid w:val="124459F2"/>
    <w:rsid w:val="12FE7EC7"/>
    <w:rsid w:val="18EF453A"/>
    <w:rsid w:val="1B5543FC"/>
    <w:rsid w:val="1BE94C14"/>
    <w:rsid w:val="1E9A71AA"/>
    <w:rsid w:val="298168F5"/>
    <w:rsid w:val="345309D9"/>
    <w:rsid w:val="352C56AC"/>
    <w:rsid w:val="390F2DD0"/>
    <w:rsid w:val="407862A5"/>
    <w:rsid w:val="471212E7"/>
    <w:rsid w:val="498B041B"/>
    <w:rsid w:val="4D364A05"/>
    <w:rsid w:val="552964A6"/>
    <w:rsid w:val="55727FBD"/>
    <w:rsid w:val="563A5B71"/>
    <w:rsid w:val="57584816"/>
    <w:rsid w:val="5A4E660B"/>
    <w:rsid w:val="5A7A51BA"/>
    <w:rsid w:val="602C2E66"/>
    <w:rsid w:val="60E23609"/>
    <w:rsid w:val="68993147"/>
    <w:rsid w:val="774877E3"/>
    <w:rsid w:val="7843609F"/>
    <w:rsid w:val="79815C5D"/>
    <w:rsid w:val="7CAA1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Local\Packages\ZhuhaiKingsoftOfficeSoftw.WPSOffice2019_924xes6e8q1tw\LocalCache\Roaming\Kingsoft\office6\templates\download\6f8eebb9\Food%20and%20beverage%20poster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Food and beverage poster.docx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2024-08-30T20:19:00Z</dcterms:created>
  <dc:creator>Plaxades Mukhalela</dc:creator>
  <cp:lastModifiedBy>Plaxades Mukhalela</cp:lastModifiedBy>
  <dcterms:modified xsi:type="dcterms:W3CDTF">2024-08-30T22:15:59Z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07DF74D3139F4A488242E09730A7AF72_11</vt:lpwstr>
  </property>
</Properties>
</file>